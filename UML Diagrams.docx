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6355" w14:textId="77777777" w:rsidR="00020E51" w:rsidRDefault="00020E51"/>
    <w:p w14:paraId="2B4C7E5C" w14:textId="77777777" w:rsidR="00020E51" w:rsidRDefault="00A01E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 of contents</w:t>
      </w:r>
    </w:p>
    <w:p w14:paraId="30985807" w14:textId="77777777" w:rsidR="00020E51" w:rsidRDefault="00A01E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Main model class instantiates and references other model classes</w:t>
      </w:r>
    </w:p>
    <w:p w14:paraId="5F75DEC1" w14:textId="77777777" w:rsidR="00020E51" w:rsidRDefault="00A01E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Account system class relations with account history and user data</w:t>
      </w:r>
    </w:p>
    <w:p w14:paraId="47EF86A0" w14:textId="77777777" w:rsidR="00020E51" w:rsidRDefault="00A01E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Patient request system with </w:t>
      </w:r>
      <w:proofErr w:type="spellStart"/>
      <w:r>
        <w:rPr>
          <w:sz w:val="40"/>
          <w:szCs w:val="40"/>
        </w:rPr>
        <w:t>ICommand</w:t>
      </w:r>
      <w:proofErr w:type="spellEnd"/>
      <w:r>
        <w:rPr>
          <w:sz w:val="40"/>
          <w:szCs w:val="40"/>
        </w:rPr>
        <w:t xml:space="preserve"> interfaces</w:t>
      </w:r>
    </w:p>
    <w:p w14:paraId="4B0C9346" w14:textId="77777777" w:rsidR="00020E51" w:rsidRDefault="00A01E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Doctor rating system that stores </w:t>
      </w:r>
      <w:r>
        <w:rPr>
          <w:sz w:val="40"/>
          <w:szCs w:val="40"/>
        </w:rPr>
        <w:t>multiple doctor ratings with nested patient feedback classes</w:t>
      </w:r>
    </w:p>
    <w:p w14:paraId="3C7AB487" w14:textId="77777777" w:rsidR="00020E51" w:rsidRDefault="00A01E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Booking system simply has appointment class</w:t>
      </w:r>
    </w:p>
    <w:p w14:paraId="4A6C7F8D" w14:textId="77777777" w:rsidR="00020E51" w:rsidRDefault="00020E51" w:rsidP="00D22CFF">
      <w:pPr>
        <w:pStyle w:val="ListParagraph"/>
        <w:pageBreakBefore/>
      </w:pPr>
      <w:bookmarkStart w:id="0" w:name="_GoBack"/>
      <w:bookmarkEnd w:id="0"/>
    </w:p>
    <w:p w14:paraId="3F661C44" w14:textId="77777777" w:rsidR="00020E51" w:rsidRDefault="00A01EE0">
      <w:r>
        <w:rPr>
          <w:noProof/>
        </w:rPr>
        <w:lastRenderedPageBreak/>
        <w:drawing>
          <wp:inline distT="0" distB="0" distL="0" distR="0" wp14:anchorId="688A0A0F" wp14:editId="12B0CD0D">
            <wp:extent cx="5731514" cy="5043071"/>
            <wp:effectExtent l="0" t="0" r="2536" b="5179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043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718E8" wp14:editId="42434410">
            <wp:extent cx="5723887" cy="6769102"/>
            <wp:effectExtent l="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87" cy="67691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6F41A" wp14:editId="1F1F5E91">
            <wp:extent cx="5711827" cy="5581653"/>
            <wp:effectExtent l="0" t="0" r="3173" b="0"/>
            <wp:docPr id="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827" cy="5581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BA158" wp14:editId="4EE95714">
            <wp:extent cx="5723887" cy="7694932"/>
            <wp:effectExtent l="0" t="0" r="0" b="1268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87" cy="76949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572096" w14:textId="77777777" w:rsidR="00020E51" w:rsidRDefault="00A01EE0">
      <w:pPr>
        <w:pageBreakBefore/>
      </w:pPr>
      <w:r>
        <w:rPr>
          <w:noProof/>
        </w:rPr>
        <w:lastRenderedPageBreak/>
        <w:drawing>
          <wp:inline distT="0" distB="0" distL="0" distR="0" wp14:anchorId="68BE7740" wp14:editId="6DF1BC0C">
            <wp:extent cx="5723887" cy="4476746"/>
            <wp:effectExtent l="0" t="0" r="0" b="4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87" cy="44767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020E5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25F39" w14:textId="77777777" w:rsidR="00A01EE0" w:rsidRDefault="00A01EE0">
      <w:pPr>
        <w:spacing w:after="0" w:line="240" w:lineRule="auto"/>
      </w:pPr>
      <w:r>
        <w:separator/>
      </w:r>
    </w:p>
  </w:endnote>
  <w:endnote w:type="continuationSeparator" w:id="0">
    <w:p w14:paraId="25375D4C" w14:textId="77777777" w:rsidR="00A01EE0" w:rsidRDefault="00A0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75E2E" w14:textId="77777777" w:rsidR="00A01EE0" w:rsidRDefault="00A01E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15C3CB" w14:textId="77777777" w:rsidR="00A01EE0" w:rsidRDefault="00A01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31ACD"/>
    <w:multiLevelType w:val="multilevel"/>
    <w:tmpl w:val="C4E0444C"/>
    <w:lvl w:ilvl="0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0E51"/>
    <w:rsid w:val="00020E51"/>
    <w:rsid w:val="00A01EE0"/>
    <w:rsid w:val="00D2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630B"/>
  <w15:docId w15:val="{CAA872E3-CFF7-47A9-A0DD-C70F7883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 Skillman</dc:creator>
  <dc:description/>
  <cp:lastModifiedBy>Shem Skillman</cp:lastModifiedBy>
  <cp:revision>2</cp:revision>
  <cp:lastPrinted>2020-01-08T02:41:00Z</cp:lastPrinted>
  <dcterms:created xsi:type="dcterms:W3CDTF">2020-01-14T15:12:00Z</dcterms:created>
  <dcterms:modified xsi:type="dcterms:W3CDTF">2020-01-14T15:12:00Z</dcterms:modified>
</cp:coreProperties>
</file>